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2581E2B" w14:textId="77777777" w:rsidTr="00A8734C">
        <w:trPr>
          <w:trHeight w:val="4410"/>
        </w:trPr>
        <w:tc>
          <w:tcPr>
            <w:tcW w:w="3600" w:type="dxa"/>
            <w:vAlign w:val="bottom"/>
          </w:tcPr>
          <w:p w14:paraId="0F64FC55" w14:textId="77777777" w:rsidR="001B2ABD" w:rsidRDefault="00C37B3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854B62D" wp14:editId="24DD9C43">
                  <wp:extent cx="1799823" cy="1790700"/>
                  <wp:effectExtent l="57150" t="57150" r="67310" b="9144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38" cy="1799769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030FA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613A3B1" w14:textId="77777777" w:rsidR="00AA1451" w:rsidRPr="00AA1451" w:rsidRDefault="00AA1451" w:rsidP="00AA1451">
            <w:pPr>
              <w:pStyle w:val="Subtitle"/>
              <w:rPr>
                <w:rFonts w:ascii="Arial Black" w:hAnsi="Arial Black"/>
                <w:b/>
                <w:bCs/>
                <w:color w:val="FF0000"/>
                <w:spacing w:val="0"/>
                <w:w w:val="100"/>
              </w:rPr>
            </w:pPr>
            <w:r w:rsidRPr="00251241">
              <w:rPr>
                <w:rFonts w:ascii="Arial Black" w:hAnsi="Arial Black"/>
                <w:b/>
                <w:bCs/>
                <w:color w:val="FF0000"/>
                <w:spacing w:val="0"/>
                <w:w w:val="94"/>
              </w:rPr>
              <w:t>MOHAMMED</w:t>
            </w:r>
            <w:r w:rsidRPr="00251241">
              <w:rPr>
                <w:rFonts w:ascii="Arial Black" w:hAnsi="Arial Black"/>
                <w:b/>
                <w:bCs/>
                <w:color w:val="FF0000"/>
                <w:spacing w:val="26"/>
                <w:w w:val="94"/>
              </w:rPr>
              <w:t xml:space="preserve"> </w:t>
            </w:r>
          </w:p>
          <w:p w14:paraId="62034417" w14:textId="0D85E4BE" w:rsidR="001B2ABD" w:rsidRPr="00C37B3E" w:rsidRDefault="00AA1451" w:rsidP="00AA1451">
            <w:pPr>
              <w:pStyle w:val="Subtitle"/>
              <w:rPr>
                <w:rFonts w:ascii="Arial Black" w:hAnsi="Arial Black"/>
                <w:b/>
                <w:bCs/>
                <w:color w:val="FF0000"/>
                <w:sz w:val="48"/>
                <w:szCs w:val="44"/>
              </w:rPr>
            </w:pPr>
            <w:r w:rsidRPr="00043049">
              <w:rPr>
                <w:rFonts w:ascii="Arial Black" w:hAnsi="Arial Black"/>
                <w:b/>
                <w:bCs/>
                <w:color w:val="FF0000"/>
                <w:spacing w:val="1"/>
                <w:w w:val="37"/>
              </w:rPr>
              <w:t xml:space="preserve">OSMAN  MAHMOUD BAHAGEEL </w:t>
            </w:r>
            <w:r w:rsidR="00C37B3E" w:rsidRPr="00043049">
              <w:rPr>
                <w:rFonts w:ascii="Arial Black" w:hAnsi="Arial Black"/>
                <w:b/>
                <w:bCs/>
                <w:color w:val="FF0000"/>
                <w:spacing w:val="23"/>
                <w:w w:val="37"/>
                <w:sz w:val="48"/>
                <w:szCs w:val="44"/>
              </w:rPr>
              <w:t xml:space="preserve"> </w:t>
            </w:r>
            <w:r w:rsidR="00C37B3E" w:rsidRPr="00AA1451">
              <w:rPr>
                <w:rFonts w:ascii="Arial Black" w:hAnsi="Arial Black"/>
                <w:b/>
                <w:bCs/>
                <w:color w:val="FF0000"/>
                <w:spacing w:val="88"/>
                <w:w w:val="53"/>
                <w:sz w:val="96"/>
                <w:szCs w:val="72"/>
              </w:rPr>
              <w:br/>
            </w:r>
          </w:p>
        </w:tc>
      </w:tr>
      <w:tr w:rsidR="001B2ABD" w14:paraId="067CB69A" w14:textId="77777777" w:rsidTr="00A8734C">
        <w:tc>
          <w:tcPr>
            <w:tcW w:w="3600" w:type="dxa"/>
          </w:tcPr>
          <w:sdt>
            <w:sdtPr>
              <w:id w:val="-1711873194"/>
              <w:placeholder>
                <w:docPart w:val="1AC7D3EBDA7946C9B69BC42D73B289B2"/>
              </w:placeholder>
              <w:temporary/>
              <w:showingPlcHdr/>
              <w15:appearance w15:val="hidden"/>
            </w:sdtPr>
            <w:sdtContent>
              <w:p w14:paraId="798A1C1A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2651266" w14:textId="77777777" w:rsidR="00C37B3E" w:rsidRPr="00C37B3E" w:rsidRDefault="00000000" w:rsidP="00C37B3E">
            <w:pPr>
              <w:rPr>
                <w:rFonts w:asciiTheme="minorBidi" w:hAnsiTheme="minorBidi"/>
                <w:b/>
                <w:bCs/>
                <w:color w:val="568278" w:themeColor="accent5" w:themeShade="BF"/>
                <w:sz w:val="36"/>
                <w:szCs w:val="36"/>
              </w:rPr>
            </w:pPr>
            <w:hyperlink r:id="rId8" w:history="1">
              <w:r w:rsidR="00C37B3E" w:rsidRPr="00C37B3E">
                <w:rPr>
                  <w:rStyle w:val="Hyperlink"/>
                  <w:rFonts w:asciiTheme="minorBidi" w:hAnsiTheme="minorBidi"/>
                  <w:b/>
                  <w:bCs/>
                  <w:color w:val="0070C0"/>
                  <w:sz w:val="36"/>
                  <w:szCs w:val="36"/>
                </w:rPr>
                <w:t>Certified IBM Data Scientist</w:t>
              </w:r>
            </w:hyperlink>
            <w:r w:rsidR="00C37B3E" w:rsidRPr="00C37B3E">
              <w:rPr>
                <w:rFonts w:asciiTheme="minorBidi" w:hAnsiTheme="minorBidi"/>
                <w:b/>
                <w:bCs/>
                <w:color w:val="568278" w:themeColor="accent5" w:themeShade="BF"/>
                <w:sz w:val="36"/>
                <w:szCs w:val="36"/>
              </w:rPr>
              <w:t xml:space="preserve"> </w:t>
            </w:r>
          </w:p>
          <w:p w14:paraId="3A7F9DC2" w14:textId="77777777" w:rsidR="00C37B3E" w:rsidRPr="00C37B3E" w:rsidRDefault="00C37B3E" w:rsidP="00C37B3E">
            <w:pPr>
              <w:rPr>
                <w:rFonts w:asciiTheme="minorBidi" w:hAnsiTheme="minorBidi"/>
                <w:sz w:val="24"/>
                <w:szCs w:val="24"/>
              </w:rPr>
            </w:pPr>
            <w:r w:rsidRPr="00C37B3E">
              <w:rPr>
                <w:rFonts w:asciiTheme="minorBidi" w:hAnsiTheme="minorBidi"/>
                <w:sz w:val="24"/>
                <w:szCs w:val="24"/>
              </w:rPr>
              <w:t>Aspiring Data scientist who is very keen to continue on the path of learning new skills and put into practice what I have learned directly in the working environment to create real value for businesses by harnessing the data science potential to make significant difference to companies and business organizations</w:t>
            </w:r>
          </w:p>
          <w:p w14:paraId="4CD3F8FD" w14:textId="77777777" w:rsidR="00036450" w:rsidRPr="00C37B3E" w:rsidRDefault="00036450" w:rsidP="00C37B3E">
            <w:pPr>
              <w:rPr>
                <w:rFonts w:asciiTheme="minorBidi" w:hAnsiTheme="minorBidi"/>
                <w:sz w:val="16"/>
                <w:szCs w:val="20"/>
              </w:rPr>
            </w:pPr>
          </w:p>
          <w:p w14:paraId="7B03CFC2" w14:textId="77777777" w:rsidR="00036450" w:rsidRDefault="00036450" w:rsidP="00036450"/>
          <w:sdt>
            <w:sdtPr>
              <w:id w:val="-1954003311"/>
              <w:placeholder>
                <w:docPart w:val="729D4E42B1454867AB716E2B43ECC1A5"/>
              </w:placeholder>
              <w:temporary/>
              <w:showingPlcHdr/>
              <w15:appearance w15:val="hidden"/>
            </w:sdtPr>
            <w:sdtContent>
              <w:p w14:paraId="5C463B1D" w14:textId="77777777" w:rsidR="00036450" w:rsidRPr="00CB0055" w:rsidRDefault="00CB0055" w:rsidP="00CB0055">
                <w:pPr>
                  <w:pStyle w:val="Heading3"/>
                </w:pPr>
                <w:r w:rsidRPr="00C37B3E">
                  <w:rPr>
                    <w:bCs/>
                    <w:color w:val="0070C0"/>
                    <w:sz w:val="32"/>
                    <w:szCs w:val="36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7B5A3742CDBC4599BDAA55D98EE3CDFA"/>
              </w:placeholder>
              <w:temporary/>
              <w:showingPlcHdr/>
              <w15:appearance w15:val="hidden"/>
            </w:sdtPr>
            <w:sdtContent>
              <w:p w14:paraId="0D56A84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08225A6" w14:textId="77777777" w:rsidR="004D3011" w:rsidRPr="00C37B3E" w:rsidRDefault="00C37B3E" w:rsidP="004D3011">
            <w:pPr>
              <w:rPr>
                <w:b/>
                <w:bCs/>
              </w:rPr>
            </w:pPr>
            <w:r w:rsidRPr="00C37B3E">
              <w:rPr>
                <w:b/>
                <w:bCs/>
              </w:rPr>
              <w:t>0594712324</w:t>
            </w:r>
          </w:p>
          <w:p w14:paraId="2BEB2F31" w14:textId="77777777" w:rsidR="004D3011" w:rsidRPr="004D3011" w:rsidRDefault="004D3011" w:rsidP="004D3011"/>
          <w:sdt>
            <w:sdtPr>
              <w:id w:val="67859272"/>
              <w:placeholder>
                <w:docPart w:val="4379014F6C1C458C9995A637FC9C36E6"/>
              </w:placeholder>
              <w:temporary/>
              <w:showingPlcHdr/>
              <w15:appearance w15:val="hidden"/>
            </w:sdtPr>
            <w:sdtContent>
              <w:p w14:paraId="787E3520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518E8B4A10754039B6929B846E99F73C"/>
              </w:placeholder>
              <w:temporary/>
              <w:showingPlcHdr/>
              <w15:appearance w15:val="hidden"/>
            </w:sdtPr>
            <w:sdtContent>
              <w:p w14:paraId="1CC91406" w14:textId="77777777" w:rsidR="004D3011" w:rsidRDefault="00E4381A" w:rsidP="004D3011">
                <w:r>
                  <w:t>Website goes here</w:t>
                </w:r>
              </w:p>
            </w:sdtContent>
          </w:sdt>
          <w:p w14:paraId="6911E658" w14:textId="77777777" w:rsidR="004D3011" w:rsidRDefault="004D3011" w:rsidP="004D3011"/>
          <w:sdt>
            <w:sdtPr>
              <w:id w:val="-240260293"/>
              <w:placeholder>
                <w:docPart w:val="2E5F0628DFF54CD99F372917D1C8C337"/>
              </w:placeholder>
              <w:temporary/>
              <w:showingPlcHdr/>
              <w15:appearance w15:val="hidden"/>
            </w:sdtPr>
            <w:sdtContent>
              <w:p w14:paraId="6EBEB8B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5C09919" w14:textId="77777777" w:rsidR="00036450" w:rsidRPr="00E4381A" w:rsidRDefault="00000000" w:rsidP="004D3011">
            <w:pPr>
              <w:rPr>
                <w:rStyle w:val="Hyperlink"/>
              </w:rPr>
            </w:pPr>
            <w:hyperlink r:id="rId9" w:history="1">
              <w:r w:rsidR="00A8734C" w:rsidRPr="000B2CD1">
                <w:rPr>
                  <w:rStyle w:val="Hyperlink"/>
                </w:rPr>
                <w:t>m.bahageel88@gmail.com</w:t>
              </w:r>
            </w:hyperlink>
            <w:r w:rsidR="00A8734C">
              <w:t xml:space="preserve"> </w:t>
            </w:r>
          </w:p>
          <w:p w14:paraId="68BE277A" w14:textId="77777777" w:rsidR="0040144E" w:rsidRPr="006674D7" w:rsidRDefault="0040144E" w:rsidP="0040144E">
            <w:pPr>
              <w:pStyle w:val="Information"/>
              <w:rPr>
                <w:sz w:val="24"/>
                <w:szCs w:val="20"/>
              </w:rPr>
            </w:pPr>
            <w:r w:rsidRPr="006674D7">
              <w:rPr>
                <w:sz w:val="24"/>
                <w:szCs w:val="20"/>
              </w:rPr>
              <w:t xml:space="preserve">My LinkedIn account </w:t>
            </w:r>
          </w:p>
          <w:p w14:paraId="61FD5387" w14:textId="1DFFA514" w:rsidR="0040144E" w:rsidRPr="00AA1451" w:rsidRDefault="00000000" w:rsidP="0040144E">
            <w:pPr>
              <w:pStyle w:val="Information"/>
              <w:rPr>
                <w:color w:val="0070C0"/>
                <w:sz w:val="28"/>
                <w:szCs w:val="22"/>
              </w:rPr>
            </w:pPr>
            <w:hyperlink r:id="rId10" w:history="1">
              <w:r w:rsidR="0040144E" w:rsidRPr="00AA1451">
                <w:rPr>
                  <w:rStyle w:val="Hyperlink"/>
                  <w:color w:val="0070C0"/>
                  <w:sz w:val="28"/>
                  <w:szCs w:val="22"/>
                </w:rPr>
                <w:t>Press this URL to access my  account</w:t>
              </w:r>
            </w:hyperlink>
            <w:r w:rsidR="0040144E" w:rsidRPr="00AA1451">
              <w:rPr>
                <w:color w:val="0070C0"/>
                <w:sz w:val="28"/>
                <w:szCs w:val="22"/>
              </w:rPr>
              <w:t xml:space="preserve"> </w:t>
            </w:r>
          </w:p>
          <w:p w14:paraId="4E7A4493" w14:textId="56C919FD" w:rsidR="0040144E" w:rsidRDefault="0040144E" w:rsidP="0040144E">
            <w:pPr>
              <w:pStyle w:val="Information"/>
              <w:rPr>
                <w:sz w:val="28"/>
                <w:szCs w:val="22"/>
              </w:rPr>
            </w:pPr>
            <w:r w:rsidRPr="006674D7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 xml:space="preserve"> Or press LinkedIn Icon </w:t>
            </w:r>
          </w:p>
          <w:p w14:paraId="43A58FC6" w14:textId="77777777" w:rsidR="004D3011" w:rsidRPr="004D3011" w:rsidRDefault="0040144E" w:rsidP="0040144E">
            <w:r w:rsidRPr="006674D7">
              <w:rPr>
                <w:noProof/>
              </w:rPr>
              <w:drawing>
                <wp:inline distT="0" distB="0" distL="0" distR="0" wp14:anchorId="64C08DDB" wp14:editId="16FBC2AC">
                  <wp:extent cx="1047750" cy="1047750"/>
                  <wp:effectExtent l="152400" t="152400" r="361950" b="361950"/>
                  <wp:docPr id="4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18966A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4E67604FB244114BBFE1E306EE5A29B"/>
              </w:placeholder>
              <w:temporary/>
              <w:showingPlcHdr/>
              <w15:appearance w15:val="hidden"/>
            </w:sdtPr>
            <w:sdtContent>
              <w:p w14:paraId="4F334E89" w14:textId="77777777" w:rsidR="001B2ABD" w:rsidRDefault="00E25A26" w:rsidP="00036450">
                <w:pPr>
                  <w:pStyle w:val="Heading2"/>
                </w:pPr>
                <w:r w:rsidRPr="00C37B3E">
                  <w:rPr>
                    <w:color w:val="0070C0"/>
                    <w:sz w:val="32"/>
                    <w:szCs w:val="36"/>
                  </w:rPr>
                  <w:t>EDUCATION</w:t>
                </w:r>
              </w:p>
            </w:sdtContent>
          </w:sdt>
          <w:p w14:paraId="7E58B701" w14:textId="77777777" w:rsidR="00036450" w:rsidRPr="00C37B3E" w:rsidRDefault="00C37B3E" w:rsidP="00C37B3E">
            <w:pPr>
              <w:pStyle w:val="ListBullet"/>
              <w:rPr>
                <w:rFonts w:asciiTheme="minorBidi" w:hAnsiTheme="minorBidi" w:cstheme="minorBidi"/>
                <w:sz w:val="24"/>
                <w:szCs w:val="24"/>
              </w:rPr>
            </w:pPr>
            <w:r w:rsidRPr="00C37B3E">
              <w:rPr>
                <w:rFonts w:asciiTheme="minorBidi" w:hAnsiTheme="minorBidi" w:cstheme="minorBidi"/>
                <w:sz w:val="24"/>
                <w:szCs w:val="24"/>
              </w:rPr>
              <w:t xml:space="preserve">Master Degree Of Business Administration </w:t>
            </w:r>
            <w:r w:rsidRPr="00C37B3E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MBA</w:t>
            </w:r>
            <w:r w:rsidRPr="00C37B3E">
              <w:rPr>
                <w:rFonts w:asciiTheme="minorBidi" w:hAnsiTheme="minorBidi" w:cstheme="minorBidi"/>
                <w:sz w:val="24"/>
                <w:szCs w:val="24"/>
              </w:rPr>
              <w:t xml:space="preserve">  at the UNIVERSITY OF KHARTOUM – School Of Management Studies -November 2017</w:t>
            </w:r>
          </w:p>
          <w:p w14:paraId="2C71AE61" w14:textId="77777777" w:rsidR="00C37B3E" w:rsidRPr="00C37B3E" w:rsidRDefault="00C37B3E" w:rsidP="00C37B3E">
            <w:pPr>
              <w:pStyle w:val="Heading2"/>
              <w:rPr>
                <w:color w:val="0070C0"/>
                <w:sz w:val="32"/>
                <w:szCs w:val="36"/>
              </w:rPr>
            </w:pPr>
            <w:r w:rsidRPr="00C37B3E">
              <w:rPr>
                <w:color w:val="0070C0"/>
                <w:sz w:val="32"/>
                <w:szCs w:val="36"/>
              </w:rPr>
              <w:t>Experience</w:t>
            </w:r>
          </w:p>
          <w:p w14:paraId="203B9363" w14:textId="77777777" w:rsidR="00C37B3E" w:rsidRPr="00C37B3E" w:rsidRDefault="00C37B3E" w:rsidP="00C37B3E">
            <w:pPr>
              <w:pStyle w:val="Dates"/>
              <w:rPr>
                <w:color w:val="0070C0"/>
                <w:sz w:val="22"/>
                <w:szCs w:val="24"/>
              </w:rPr>
            </w:pPr>
            <w:r w:rsidRPr="00C37B3E">
              <w:rPr>
                <w:color w:val="0070C0"/>
                <w:sz w:val="22"/>
                <w:szCs w:val="24"/>
              </w:rPr>
              <w:t xml:space="preserve">From July 2021– Until today </w:t>
            </w:r>
          </w:p>
          <w:p w14:paraId="2891EFC5" w14:textId="0162DF05" w:rsidR="00C37B3E" w:rsidRDefault="00C37B3E" w:rsidP="00C37B3E">
            <w:pPr>
              <w:pStyle w:val="Experience"/>
              <w:rPr>
                <w:rFonts w:asciiTheme="minorBidi" w:hAnsiTheme="minorBidi"/>
                <w:sz w:val="28"/>
                <w:szCs w:val="32"/>
              </w:rPr>
            </w:pPr>
            <w:r w:rsidRPr="00D50E58">
              <w:rPr>
                <w:rFonts w:ascii="Arial Black" w:hAnsi="Arial Black"/>
                <w:b/>
                <w:bCs/>
              </w:rPr>
              <w:t>DATA ANALYST</w:t>
            </w:r>
            <w:r w:rsidRPr="00D50E58">
              <w:t xml:space="preserve"> </w:t>
            </w:r>
            <w:r w:rsidRPr="00D50E58">
              <w:rPr>
                <w:sz w:val="28"/>
                <w:szCs w:val="32"/>
              </w:rPr>
              <w:t xml:space="preserve">•  </w:t>
            </w:r>
            <w:r w:rsidRPr="00C37B3E">
              <w:rPr>
                <w:rFonts w:asciiTheme="minorBidi" w:hAnsiTheme="minorBidi"/>
                <w:sz w:val="28"/>
                <w:szCs w:val="32"/>
              </w:rPr>
              <w:t xml:space="preserve">Abha International Private Hospital -Abha -Saudi Arabia  </w:t>
            </w:r>
          </w:p>
          <w:p w14:paraId="491260B6" w14:textId="74F8ED80" w:rsidR="009E01D4" w:rsidRDefault="009E01D4" w:rsidP="00C37B3E">
            <w:pPr>
              <w:pStyle w:val="Experience"/>
              <w:rPr>
                <w:rFonts w:asciiTheme="minorBidi" w:hAnsiTheme="minorBidi"/>
                <w:sz w:val="28"/>
                <w:szCs w:val="32"/>
              </w:rPr>
            </w:pPr>
            <w:r>
              <w:rPr>
                <w:rFonts w:asciiTheme="minorBidi" w:hAnsiTheme="minorBidi"/>
                <w:sz w:val="28"/>
                <w:szCs w:val="32"/>
              </w:rPr>
              <w:t>Job Tasks:</w:t>
            </w:r>
          </w:p>
          <w:p w14:paraId="2A3A229D" w14:textId="10F157F4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buil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algorithms and design experiments to merge, manage, interrogate and extract data to supply tailored reports to colleagues, customers or the wider organisation</w:t>
            </w:r>
          </w:p>
          <w:p w14:paraId="134EA107" w14:textId="15C7F320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machine learning tools and statistical techniques to produce solutions to problems</w:t>
            </w:r>
          </w:p>
          <w:p w14:paraId="4A8441AA" w14:textId="7FC727B5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ed 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data mining models to select the most appropriate ones for use on a project</w:t>
            </w:r>
          </w:p>
          <w:p w14:paraId="4ED7F278" w14:textId="62DA9B7D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maintain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ed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clear and coherent communication, both verbal and written, to understand data needs and report results</w:t>
            </w:r>
          </w:p>
          <w:p w14:paraId="4D7DCC05" w14:textId="490B443C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create clear reports that tell compelling stories about how customers or clients work with the business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and interactive dashboards using plotly and Dash</w:t>
            </w:r>
          </w:p>
          <w:p w14:paraId="6E08C144" w14:textId="19BF171D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assess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ed 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the effectiveness of data sources and data-gathering techniques and improve data collection methods</w:t>
            </w:r>
          </w:p>
          <w:p w14:paraId="60EB4BA8" w14:textId="0B12F373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horizon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_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ing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to stay up to date with the latest technology, techniques and methods</w:t>
            </w:r>
          </w:p>
          <w:p w14:paraId="3DC252E9" w14:textId="0BE2FBC1" w:rsidR="009E01D4" w:rsidRPr="009E01D4" w:rsidRDefault="009E01D4" w:rsidP="009E0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  <w:szCs w:val="24"/>
                <w:lang w:eastAsia="en-US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conduct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ed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research from which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</w:t>
            </w:r>
            <w:r w:rsidRPr="009E01D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develop prototypes and proof of concepts</w:t>
            </w:r>
          </w:p>
          <w:p w14:paraId="0CBC44B5" w14:textId="7EC42AB0" w:rsidR="009E01D4" w:rsidRPr="00C37B3E" w:rsidRDefault="009E01D4" w:rsidP="009E01D4">
            <w:pPr>
              <w:pStyle w:val="Experience"/>
              <w:rPr>
                <w:rFonts w:asciiTheme="minorBidi" w:hAnsiTheme="minorBidi"/>
                <w:sz w:val="28"/>
                <w:szCs w:val="32"/>
              </w:rPr>
            </w:pPr>
            <w:r w:rsidRPr="009E01D4">
              <w:rPr>
                <w:rFonts w:ascii="Times New Roman" w:eastAsia="Times New Roman" w:hAnsi="Symbol" w:cs="Times New Roman"/>
                <w:sz w:val="24"/>
              </w:rPr>
              <w:t></w:t>
            </w:r>
            <w:r w:rsidRPr="009E01D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built web_based applications for machine learning and Deep learning </w:t>
            </w:r>
          </w:p>
          <w:p w14:paraId="01A811E4" w14:textId="77777777" w:rsidR="00C37B3E" w:rsidRPr="00C37B3E" w:rsidRDefault="00C37B3E" w:rsidP="00C37B3E">
            <w:pPr>
              <w:pStyle w:val="Dates"/>
              <w:rPr>
                <w:rFonts w:asciiTheme="minorBidi" w:hAnsiTheme="minorBidi" w:cstheme="minorBidi"/>
                <w:b w:val="0"/>
                <w:color w:val="0070C0"/>
                <w:sz w:val="22"/>
                <w:szCs w:val="24"/>
              </w:rPr>
            </w:pPr>
            <w:r w:rsidRPr="00C37B3E">
              <w:rPr>
                <w:rFonts w:asciiTheme="minorBidi" w:hAnsiTheme="minorBidi" w:cstheme="minorBidi"/>
                <w:b w:val="0"/>
                <w:color w:val="0070C0"/>
                <w:sz w:val="22"/>
                <w:szCs w:val="24"/>
              </w:rPr>
              <w:t>March 2020–June 2021</w:t>
            </w:r>
          </w:p>
          <w:p w14:paraId="27C30995" w14:textId="77777777" w:rsidR="00C37B3E" w:rsidRPr="00C37B3E" w:rsidRDefault="00C37B3E" w:rsidP="00C37B3E">
            <w:pPr>
              <w:pStyle w:val="Experience"/>
              <w:rPr>
                <w:rFonts w:asciiTheme="minorBidi" w:hAnsiTheme="minorBidi"/>
              </w:rPr>
            </w:pPr>
            <w:r w:rsidRPr="00C37B3E">
              <w:rPr>
                <w:rFonts w:asciiTheme="minorBidi" w:hAnsiTheme="minorBidi"/>
                <w:sz w:val="28"/>
                <w:szCs w:val="32"/>
              </w:rPr>
              <w:t xml:space="preserve">Data Analyst • Steelcad Contracting Company -AHSA Saudi Arabia </w:t>
            </w:r>
          </w:p>
          <w:p w14:paraId="005363FD" w14:textId="77777777" w:rsidR="004D3011" w:rsidRDefault="004D3011" w:rsidP="00036450"/>
          <w:p w14:paraId="1A2F8B23" w14:textId="77777777" w:rsidR="00C37B3E" w:rsidRPr="00C37B3E" w:rsidRDefault="00C37B3E" w:rsidP="00C37B3E">
            <w:pPr>
              <w:pStyle w:val="Heading2"/>
              <w:rPr>
                <w:color w:val="0070C0"/>
                <w:sz w:val="32"/>
                <w:szCs w:val="36"/>
              </w:rPr>
            </w:pPr>
            <w:r w:rsidRPr="00C37B3E">
              <w:rPr>
                <w:color w:val="0070C0"/>
                <w:sz w:val="32"/>
                <w:szCs w:val="36"/>
              </w:rPr>
              <w:t xml:space="preserve">SKILLS &amp; COMPETENCIES </w:t>
            </w:r>
          </w:p>
          <w:p w14:paraId="2CF96B9D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Communication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: high degree of interpersonal skills and communication  </w:t>
            </w:r>
          </w:p>
          <w:p w14:paraId="77A21E79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Curiosity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: have a relentlessly inquisitive mind to satisfy my curious endeavors </w:t>
            </w:r>
          </w:p>
          <w:p w14:paraId="2177F7AD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Storytelling: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 have the ability to tell a good story using visualization tools and libraries </w:t>
            </w:r>
          </w:p>
          <w:p w14:paraId="12657B19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Adaptability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: able to adapt to different working environments and multicultural setting  </w:t>
            </w:r>
          </w:p>
          <w:p w14:paraId="5A3019FD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Critical Thinking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: asking the right questions which have strategic bearings for the future of business </w:t>
            </w:r>
          </w:p>
          <w:p w14:paraId="0261E9B0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Product Understanding: 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understanding the product to define the problem and select the approaches and models </w:t>
            </w:r>
          </w:p>
          <w:p w14:paraId="014EB233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Team Player: 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able to engage the team members to create real synergy and added value </w:t>
            </w:r>
          </w:p>
          <w:p w14:paraId="4316F6EB" w14:textId="77777777" w:rsidR="00C37B3E" w:rsidRPr="00C37B3E" w:rsidRDefault="00C37B3E" w:rsidP="00C37B3E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C37B3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Agility: </w:t>
            </w:r>
            <w:r w:rsidRPr="00C37B3E">
              <w:rPr>
                <w:rFonts w:asciiTheme="minorBidi" w:hAnsiTheme="minorBidi" w:cstheme="minorBidi"/>
                <w:sz w:val="22"/>
                <w:szCs w:val="22"/>
              </w:rPr>
              <w:t xml:space="preserve">learning new skills, programming languages and software to remain on track with changing environment </w:t>
            </w:r>
          </w:p>
          <w:p w14:paraId="630B5C2C" w14:textId="77777777" w:rsidR="00C37B3E" w:rsidRDefault="00C37B3E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45DBE3AB" w14:textId="77777777" w:rsidR="00A8734C" w:rsidRPr="00A8734C" w:rsidRDefault="00A8734C" w:rsidP="00A8734C">
            <w:pPr>
              <w:pStyle w:val="Heading2"/>
              <w:rPr>
                <w:color w:val="0070C0"/>
                <w:sz w:val="24"/>
                <w:szCs w:val="28"/>
              </w:rPr>
            </w:pPr>
            <w:r w:rsidRPr="00A8734C">
              <w:rPr>
                <w:color w:val="0070C0"/>
                <w:sz w:val="24"/>
                <w:szCs w:val="28"/>
              </w:rPr>
              <w:t xml:space="preserve">Technical Skills &amp; Functional Competencies  </w:t>
            </w:r>
          </w:p>
          <w:p w14:paraId="1FB9EF3D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Statistical analysis and computing.</w:t>
            </w:r>
          </w:p>
          <w:p w14:paraId="3B1BC204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Machine Learning.</w:t>
            </w:r>
          </w:p>
          <w:p w14:paraId="32EED88A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Deep Learning.</w:t>
            </w:r>
          </w:p>
          <w:p w14:paraId="0FF5EBBF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Processing large data sets.</w:t>
            </w:r>
          </w:p>
          <w:p w14:paraId="6861A80B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Data Visualization.</w:t>
            </w:r>
          </w:p>
          <w:p w14:paraId="0578ADE7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Data Wrangling.</w:t>
            </w:r>
          </w:p>
          <w:p w14:paraId="01B42CB8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Mathematics.</w:t>
            </w:r>
          </w:p>
          <w:p w14:paraId="7824525A" w14:textId="77777777" w:rsidR="00A8734C" w:rsidRPr="00A8734C" w:rsidRDefault="00A8734C" w:rsidP="00A8734C">
            <w:pPr>
              <w:pStyle w:val="ListParagraph"/>
              <w:ind w:left="720" w:firstLine="0"/>
              <w:rPr>
                <w:rFonts w:asciiTheme="minorBidi" w:hAnsiTheme="minorBidi" w:cstheme="minorBidi"/>
                <w:sz w:val="20"/>
                <w:szCs w:val="22"/>
              </w:rPr>
            </w:pPr>
            <w:r w:rsidRPr="00A8734C">
              <w:rPr>
                <w:rFonts w:asciiTheme="minorBidi" w:hAnsiTheme="minorBidi" w:cstheme="minorBidi"/>
              </w:rPr>
              <w:t>Programming</w:t>
            </w:r>
          </w:p>
          <w:p w14:paraId="247839CA" w14:textId="77777777" w:rsidR="00A8734C" w:rsidRPr="00A8734C" w:rsidRDefault="00A8734C" w:rsidP="00C37B3E">
            <w:pPr>
              <w:ind w:left="360"/>
              <w:rPr>
                <w:rFonts w:asciiTheme="minorBidi" w:hAnsiTheme="minorBidi"/>
                <w:sz w:val="20"/>
                <w:szCs w:val="20"/>
              </w:rPr>
            </w:pPr>
          </w:p>
          <w:p w14:paraId="334DC4F0" w14:textId="77777777" w:rsidR="00A8734C" w:rsidRPr="00A8734C" w:rsidRDefault="00A8734C" w:rsidP="00A8734C">
            <w:pPr>
              <w:pBdr>
                <w:bottom w:val="single" w:sz="8" w:space="1" w:color="94B6D2" w:themeColor="accent1"/>
              </w:pBdr>
              <w:rPr>
                <w:rFonts w:asciiTheme="majorHAnsi" w:eastAsiaTheme="majorEastAsia" w:hAnsiTheme="majorHAnsi" w:cstheme="majorBidi"/>
                <w:b/>
                <w:bCs/>
                <w:caps/>
                <w:color w:val="0070C0"/>
                <w:sz w:val="22"/>
                <w:szCs w:val="36"/>
              </w:rPr>
            </w:pPr>
            <w:r w:rsidRPr="00A8734C">
              <w:rPr>
                <w:rFonts w:asciiTheme="majorHAnsi" w:eastAsiaTheme="majorEastAsia" w:hAnsiTheme="majorHAnsi" w:cstheme="majorBidi"/>
                <w:b/>
                <w:bCs/>
                <w:caps/>
                <w:color w:val="0070C0"/>
                <w:sz w:val="22"/>
                <w:szCs w:val="36"/>
              </w:rPr>
              <w:t xml:space="preserve">Licenses &amp; Accreditations and Training programs  </w:t>
            </w:r>
          </w:p>
          <w:p w14:paraId="7B41616A" w14:textId="77777777" w:rsidR="00D744A1" w:rsidRPr="00D744A1" w:rsidRDefault="00D744A1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D744A1">
              <w:rPr>
                <w:rFonts w:asciiTheme="minorBidi" w:hAnsiTheme="minorBidi" w:cstheme="minorBidi"/>
                <w:b/>
                <w:bCs/>
              </w:rPr>
              <w:t>Tensorflow Developer Professional Certificate</w:t>
            </w:r>
          </w:p>
          <w:p w14:paraId="41A47A14" w14:textId="70F6C1C3" w:rsidR="00D744A1" w:rsidRDefault="00D744A1" w:rsidP="00D744A1">
            <w:pPr>
              <w:pStyle w:val="ListParagraph"/>
              <w:ind w:left="720" w:right="-356" w:firstLine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from </w:t>
            </w:r>
            <w:r w:rsidRPr="00D744A1">
              <w:rPr>
                <w:rFonts w:asciiTheme="minorBidi" w:hAnsiTheme="minorBidi" w:cstheme="minorBidi"/>
              </w:rPr>
              <w:t xml:space="preserve">DeepLearning AI( </w:t>
            </w:r>
            <w:hyperlink r:id="rId12" w:history="1">
              <w:r w:rsidRPr="00D744A1">
                <w:rPr>
                  <w:rStyle w:val="Hyperlink"/>
                  <w:rFonts w:asciiTheme="minorBidi" w:hAnsiTheme="minorBidi" w:cstheme="minorBidi"/>
                  <w:color w:val="0000FF"/>
                </w:rPr>
                <w:t>Link to Certificate</w:t>
              </w:r>
            </w:hyperlink>
            <w:r w:rsidRPr="00D744A1">
              <w:rPr>
                <w:rFonts w:asciiTheme="minorBidi" w:hAnsiTheme="minorBidi" w:cstheme="minorBidi"/>
              </w:rPr>
              <w:t>!)</w:t>
            </w:r>
          </w:p>
          <w:p w14:paraId="45743C91" w14:textId="77777777" w:rsidR="00D744A1" w:rsidRPr="00D744A1" w:rsidRDefault="00D744A1" w:rsidP="00D744A1">
            <w:pPr>
              <w:ind w:right="-356"/>
              <w:rPr>
                <w:rFonts w:asciiTheme="minorBidi" w:hAnsiTheme="minorBidi"/>
              </w:rPr>
            </w:pPr>
          </w:p>
          <w:p w14:paraId="165383D3" w14:textId="690339AD" w:rsidR="00D744A1" w:rsidRPr="00E904B1" w:rsidRDefault="00D744A1" w:rsidP="00D744A1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b/>
                <w:bCs/>
              </w:rPr>
            </w:pPr>
            <w:r w:rsidRPr="00E904B1">
              <w:rPr>
                <w:rFonts w:asciiTheme="minorBidi" w:hAnsiTheme="minorBidi" w:cstheme="minorBidi"/>
                <w:b/>
                <w:bCs/>
              </w:rPr>
              <w:t xml:space="preserve">Convolutional Neural Networks </w:t>
            </w:r>
            <w:r w:rsidR="00E904B1" w:rsidRPr="00E904B1">
              <w:rPr>
                <w:rFonts w:asciiTheme="minorBidi" w:hAnsiTheme="minorBidi" w:cstheme="minorBidi"/>
                <w:b/>
                <w:bCs/>
              </w:rPr>
              <w:t>in</w:t>
            </w:r>
            <w:r w:rsidRPr="00E904B1">
              <w:rPr>
                <w:rFonts w:asciiTheme="minorBidi" w:hAnsiTheme="minorBidi" w:cstheme="minorBidi"/>
                <w:b/>
                <w:bCs/>
              </w:rPr>
              <w:t xml:space="preserve"> Tensorflow </w:t>
            </w:r>
          </w:p>
          <w:p w14:paraId="7CF0D7E2" w14:textId="7EDC72C4" w:rsidR="00D744A1" w:rsidRDefault="00D744A1" w:rsidP="00D744A1">
            <w:pPr>
              <w:pStyle w:val="ListParagraph"/>
              <w:ind w:left="720" w:right="-356" w:firstLine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</w:t>
            </w:r>
            <w:hyperlink r:id="rId13" w:history="1">
              <w:r w:rsidRPr="00E904B1">
                <w:rPr>
                  <w:rStyle w:val="Hyperlink"/>
                  <w:rFonts w:asciiTheme="minorBidi" w:hAnsiTheme="minorBidi" w:cstheme="minorBidi"/>
                  <w:color w:val="0000FF"/>
                </w:rPr>
                <w:t>Link to the certificate</w:t>
              </w:r>
            </w:hyperlink>
            <w:r>
              <w:rPr>
                <w:rFonts w:asciiTheme="minorBidi" w:hAnsiTheme="minorBidi" w:cstheme="minorBidi"/>
              </w:rPr>
              <w:t xml:space="preserve"> )</w:t>
            </w:r>
          </w:p>
          <w:p w14:paraId="6A2BBD14" w14:textId="58A3A218" w:rsidR="00E904B1" w:rsidRPr="00E904B1" w:rsidRDefault="00E904B1" w:rsidP="00E904B1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  <w:b/>
                <w:bCs/>
              </w:rPr>
            </w:pPr>
            <w:r w:rsidRPr="00E904B1">
              <w:rPr>
                <w:rFonts w:asciiTheme="minorBidi" w:hAnsiTheme="minorBidi" w:cstheme="minorBidi"/>
                <w:b/>
                <w:bCs/>
              </w:rPr>
              <w:t xml:space="preserve">Natural Language Processing NLP in Tensorflow </w:t>
            </w:r>
          </w:p>
          <w:p w14:paraId="2BC8B192" w14:textId="4FADBDE6" w:rsidR="00E904B1" w:rsidRDefault="00E904B1" w:rsidP="00D744A1">
            <w:pPr>
              <w:pStyle w:val="ListParagraph"/>
              <w:ind w:left="720" w:right="-356" w:firstLine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</w:t>
            </w:r>
            <w:hyperlink r:id="rId14" w:history="1">
              <w:r w:rsidRPr="00E904B1">
                <w:rPr>
                  <w:rStyle w:val="Hyperlink"/>
                  <w:rFonts w:asciiTheme="minorBidi" w:hAnsiTheme="minorBidi" w:cstheme="minorBidi"/>
                  <w:color w:val="0000FF"/>
                </w:rPr>
                <w:t>link to Certificate</w:t>
              </w:r>
            </w:hyperlink>
            <w:r>
              <w:rPr>
                <w:rFonts w:asciiTheme="minorBidi" w:hAnsiTheme="minorBidi" w:cstheme="minorBidi"/>
              </w:rPr>
              <w:t>)</w:t>
            </w:r>
          </w:p>
          <w:p w14:paraId="70E9A401" w14:textId="77777777" w:rsidR="00D744A1" w:rsidRPr="00D744A1" w:rsidRDefault="00D744A1" w:rsidP="00D744A1">
            <w:pPr>
              <w:pStyle w:val="ListParagraph"/>
              <w:ind w:left="720" w:right="-356" w:firstLine="0"/>
              <w:rPr>
                <w:rFonts w:asciiTheme="minorBidi" w:hAnsiTheme="minorBidi" w:cstheme="minorBidi"/>
              </w:rPr>
            </w:pPr>
          </w:p>
          <w:p w14:paraId="4988FAC3" w14:textId="5AE154C1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40144E">
              <w:rPr>
                <w:rFonts w:asciiTheme="minorBidi" w:hAnsiTheme="minorBidi" w:cstheme="minorBidi"/>
                <w:b/>
                <w:bCs/>
              </w:rPr>
              <w:t>IBM  Professional Data Science</w:t>
            </w:r>
            <w:r w:rsidRPr="00A8734C">
              <w:rPr>
                <w:rFonts w:asciiTheme="minorBidi" w:hAnsiTheme="minorBidi" w:cstheme="minorBidi"/>
              </w:rPr>
              <w:t xml:space="preserve"> Certificate 2022</w:t>
            </w:r>
          </w:p>
          <w:p w14:paraId="2708E0EF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Data Analysis with Python -IBM 2022</w:t>
            </w:r>
          </w:p>
          <w:p w14:paraId="1AA9FF5A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Data Visualization with Python _IBM 2022</w:t>
            </w:r>
          </w:p>
          <w:p w14:paraId="06B5E0F6" w14:textId="04C1645D" w:rsid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40144E">
              <w:rPr>
                <w:rFonts w:asciiTheme="minorBidi" w:hAnsiTheme="minorBidi" w:cstheme="minorBidi"/>
                <w:b/>
                <w:bCs/>
              </w:rPr>
              <w:t>University Of Michigan</w:t>
            </w:r>
            <w:r w:rsidRPr="00A8734C">
              <w:rPr>
                <w:rFonts w:asciiTheme="minorBidi" w:hAnsiTheme="minorBidi" w:cstheme="minorBidi"/>
              </w:rPr>
              <w:t xml:space="preserve"> – Applied Data Science Specialization with Python </w:t>
            </w:r>
          </w:p>
          <w:p w14:paraId="096D56D0" w14:textId="0D623740" w:rsidR="006564AC" w:rsidRPr="00A8734C" w:rsidRDefault="006564AC" w:rsidP="006564A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University of Colorado Boulder </w:t>
            </w:r>
            <w:r w:rsidRPr="00A449E6">
              <w:rPr>
                <w:rFonts w:asciiTheme="minorBidi" w:hAnsiTheme="minorBidi" w:cstheme="minorBidi"/>
              </w:rPr>
              <w:t>-</w:t>
            </w:r>
            <w:r>
              <w:rPr>
                <w:rFonts w:asciiTheme="minorBidi" w:hAnsiTheme="minorBidi" w:cstheme="minorBidi"/>
              </w:rPr>
              <w:t>databases for Data science Specialization –(</w:t>
            </w:r>
            <w:hyperlink r:id="rId15" w:history="1">
              <w:r w:rsidRPr="006564AC">
                <w:rPr>
                  <w:rStyle w:val="Hyperlink"/>
                  <w:rFonts w:asciiTheme="minorBidi" w:hAnsiTheme="minorBidi" w:cstheme="minorBidi"/>
                  <w:color w:val="0000FF"/>
                </w:rPr>
                <w:t>certificate link</w:t>
              </w:r>
            </w:hyperlink>
            <w:r>
              <w:rPr>
                <w:rFonts w:asciiTheme="minorBidi" w:hAnsiTheme="minorBidi" w:cstheme="minorBidi"/>
              </w:rPr>
              <w:t xml:space="preserve"> )</w:t>
            </w:r>
          </w:p>
          <w:p w14:paraId="0A3409EC" w14:textId="77777777" w:rsidR="006564AC" w:rsidRPr="006564AC" w:rsidRDefault="006564AC" w:rsidP="006564AC">
            <w:pPr>
              <w:ind w:left="360" w:right="-356"/>
              <w:rPr>
                <w:rFonts w:asciiTheme="minorBidi" w:hAnsiTheme="minorBidi"/>
              </w:rPr>
            </w:pPr>
          </w:p>
          <w:p w14:paraId="7FC5FEF2" w14:textId="58BCC319" w:rsidR="00A449E6" w:rsidRPr="00A8734C" w:rsidRDefault="00A449E6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University of Colorado Boulder </w:t>
            </w:r>
            <w:r w:rsidRPr="00A449E6">
              <w:rPr>
                <w:rFonts w:asciiTheme="minorBidi" w:hAnsiTheme="minorBidi" w:cstheme="minorBidi"/>
              </w:rPr>
              <w:t>-</w:t>
            </w:r>
            <w:r>
              <w:rPr>
                <w:rFonts w:asciiTheme="minorBidi" w:hAnsiTheme="minorBidi" w:cstheme="minorBidi"/>
              </w:rPr>
              <w:t>SQL Structured Query Language –(</w:t>
            </w:r>
            <w:hyperlink r:id="rId16" w:history="1">
              <w:r w:rsidRPr="00A449E6">
                <w:rPr>
                  <w:rStyle w:val="Hyperlink"/>
                  <w:rFonts w:asciiTheme="minorBidi" w:hAnsiTheme="minorBidi" w:cstheme="minorBidi"/>
                  <w:color w:val="0070C0"/>
                </w:rPr>
                <w:t>certificate link</w:t>
              </w:r>
            </w:hyperlink>
            <w:r>
              <w:rPr>
                <w:rFonts w:asciiTheme="minorBidi" w:hAnsiTheme="minorBidi" w:cstheme="minorBidi"/>
              </w:rPr>
              <w:t xml:space="preserve"> )</w:t>
            </w:r>
          </w:p>
          <w:p w14:paraId="0A83F8DD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Databases and SQL for Data Science From -IBM  </w:t>
            </w:r>
          </w:p>
          <w:p w14:paraId="03EEF24F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Machine Learning with Python -IBM </w:t>
            </w:r>
          </w:p>
          <w:p w14:paraId="00D260C6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Data Visualization with Python , R , Excel and Tableau – 365 Data Science </w:t>
            </w:r>
          </w:p>
          <w:p w14:paraId="21D73584" w14:textId="77777777" w:rsidR="00A8734C" w:rsidRP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Advanced Microsoft Excel -365 Data Science  2022</w:t>
            </w:r>
          </w:p>
          <w:p w14:paraId="582CDB86" w14:textId="21AE44FB" w:rsidR="00A8734C" w:rsidRDefault="00A8734C" w:rsidP="00A8734C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DAX data analysis expressions -365 Data science 2022</w:t>
            </w:r>
          </w:p>
          <w:p w14:paraId="359914FF" w14:textId="6D594133" w:rsidR="00251241" w:rsidRPr="00251241" w:rsidRDefault="00251241" w:rsidP="00251241">
            <w:pPr>
              <w:pStyle w:val="ListParagraph"/>
              <w:numPr>
                <w:ilvl w:val="0"/>
                <w:numId w:val="2"/>
              </w:numPr>
              <w:ind w:right="-356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Create an interactive Dashboard with Streamlit and Python _coursera (</w:t>
            </w:r>
            <w:hyperlink r:id="rId17" w:history="1">
              <w:r w:rsidRPr="00251241">
                <w:rPr>
                  <w:rStyle w:val="Hyperlink"/>
                  <w:rFonts w:asciiTheme="minorBidi" w:hAnsiTheme="minorBidi" w:cstheme="minorBidi"/>
                  <w:i/>
                  <w:iCs/>
                  <w:color w:val="0070C0"/>
                </w:rPr>
                <w:t>press this to access it</w:t>
              </w:r>
            </w:hyperlink>
            <w:r w:rsidRPr="00251241">
              <w:rPr>
                <w:rFonts w:asciiTheme="minorBidi" w:hAnsiTheme="minorBidi"/>
              </w:rPr>
              <w:t>)</w:t>
            </w:r>
          </w:p>
          <w:p w14:paraId="4BEE8F77" w14:textId="77777777" w:rsidR="00A8734C" w:rsidRPr="00A8734C" w:rsidRDefault="00A8734C" w:rsidP="00C37B3E">
            <w:pPr>
              <w:ind w:left="360"/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</w:pPr>
          </w:p>
          <w:p w14:paraId="1A029A0E" w14:textId="77777777" w:rsidR="00A8734C" w:rsidRPr="00A8734C" w:rsidRDefault="00A8734C" w:rsidP="00A8734C">
            <w:pPr>
              <w:pStyle w:val="Heading2"/>
              <w:rPr>
                <w:color w:val="0070C0"/>
              </w:rPr>
            </w:pPr>
            <w:r w:rsidRPr="00A8734C">
              <w:rPr>
                <w:color w:val="0070C0"/>
              </w:rPr>
              <w:t xml:space="preserve">Software Skills &amp; Programming </w:t>
            </w:r>
          </w:p>
          <w:p w14:paraId="70DCCC0C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Python : Data manipulation and Wrangling with Pandas , numpy </w:t>
            </w:r>
          </w:p>
          <w:p w14:paraId="618CD4B4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>Python : Data Visualization with Matplotlib , Seaborn , plotly , Dash , Panel , Voila , Streamlit , holoviz</w:t>
            </w:r>
          </w:p>
          <w:p w14:paraId="72C8F067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Python : Machine Learning Algorithms  Scikit_learn , Classification , Regression and Clustering &amp; association </w:t>
            </w:r>
          </w:p>
          <w:p w14:paraId="21BB98A7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R -Data Analysis With R </w:t>
            </w:r>
          </w:p>
          <w:p w14:paraId="34DC149D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R- Data Visualization with ggplot2 , shiny </w:t>
            </w:r>
          </w:p>
          <w:p w14:paraId="7A0F8B9F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SQL and DBMS </w:t>
            </w:r>
          </w:p>
          <w:p w14:paraId="416C42A1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Advanced Microsoft Excel </w:t>
            </w:r>
          </w:p>
          <w:p w14:paraId="7144FBAB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BI tools : Microsoft Power Bi , and Tableau </w:t>
            </w:r>
          </w:p>
          <w:p w14:paraId="7E77BF83" w14:textId="77777777" w:rsidR="00A8734C" w:rsidRP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A8734C">
              <w:rPr>
                <w:rFonts w:asciiTheme="minorBidi" w:hAnsiTheme="minorBidi" w:cstheme="minorBidi"/>
              </w:rPr>
              <w:t xml:space="preserve">Microsoft Azure </w:t>
            </w:r>
          </w:p>
          <w:p w14:paraId="52FAF01C" w14:textId="331D8287" w:rsidR="00A8734C" w:rsidRDefault="00A8734C" w:rsidP="00A8734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A8734C">
              <w:rPr>
                <w:rFonts w:asciiTheme="minorBidi" w:hAnsiTheme="minorBidi" w:cstheme="minorBidi"/>
              </w:rPr>
              <w:t>IBM Watson Studio</w:t>
            </w:r>
            <w:r>
              <w:rPr>
                <w:b/>
                <w:bCs/>
              </w:rPr>
              <w:t xml:space="preserve"> </w:t>
            </w:r>
          </w:p>
          <w:p w14:paraId="470B3463" w14:textId="038FE1D1" w:rsidR="00DB0072" w:rsidRPr="00A8734C" w:rsidRDefault="00DB0072" w:rsidP="00DB0072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 xml:space="preserve">projects </w:t>
            </w:r>
          </w:p>
          <w:p w14:paraId="2C9B7A01" w14:textId="563EC84B" w:rsidR="00B83A6D" w:rsidRPr="006744E1" w:rsidRDefault="00B83A6D" w:rsidP="006744E1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 w:cstheme="minorBidi"/>
              </w:rPr>
            </w:pPr>
            <w:r w:rsidRPr="006744E1">
              <w:rPr>
                <w:rFonts w:asciiTheme="minorBidi" w:hAnsiTheme="minorBidi" w:cstheme="minorBidi"/>
              </w:rPr>
              <w:t>Developed Interactive Hospital Dashboard with Python and Deployed on Cloud</w:t>
            </w:r>
            <w:hyperlink r:id="rId18" w:history="1">
              <w:r w:rsidRPr="006744E1">
                <w:rPr>
                  <w:rStyle w:val="Hyperlink"/>
                  <w:rFonts w:asciiTheme="minorBidi" w:hAnsiTheme="minorBidi" w:cstheme="minorBidi"/>
                </w:rPr>
                <w:t xml:space="preserve"> </w:t>
              </w:r>
              <w:r w:rsidRPr="006744E1">
                <w:rPr>
                  <w:rStyle w:val="Hyperlink"/>
                  <w:rFonts w:asciiTheme="minorBidi" w:hAnsiTheme="minorBidi" w:cstheme="minorBidi"/>
                  <w:i/>
                  <w:iCs/>
                  <w:color w:val="0000FF"/>
                </w:rPr>
                <w:t>GitHublink</w:t>
              </w:r>
            </w:hyperlink>
            <w:r w:rsidRPr="006744E1">
              <w:rPr>
                <w:rFonts w:asciiTheme="minorBidi" w:hAnsiTheme="minorBidi" w:cstheme="minorBidi"/>
              </w:rPr>
              <w:t xml:space="preserve"> view the dashboard </w:t>
            </w:r>
            <w:hyperlink r:id="rId19" w:history="1">
              <w:r w:rsidRPr="006744E1">
                <w:rPr>
                  <w:rStyle w:val="Hyperlink"/>
                  <w:rFonts w:asciiTheme="minorBidi" w:hAnsiTheme="minorBidi" w:cstheme="minorBidi"/>
                  <w:color w:val="0000FF"/>
                </w:rPr>
                <w:t>click here</w:t>
              </w:r>
            </w:hyperlink>
            <w:r w:rsidRPr="006744E1">
              <w:rPr>
                <w:rFonts w:asciiTheme="minorBidi" w:hAnsiTheme="minorBidi" w:cstheme="minorBidi"/>
                <w:color w:val="0000FF"/>
              </w:rPr>
              <w:t xml:space="preserve"> </w:t>
            </w:r>
          </w:p>
          <w:p w14:paraId="4196C7A1" w14:textId="77777777" w:rsidR="006744E1" w:rsidRPr="006744E1" w:rsidRDefault="006744E1" w:rsidP="006744E1">
            <w:pPr>
              <w:pStyle w:val="ListParagraph"/>
              <w:ind w:left="720" w:firstLine="0"/>
              <w:rPr>
                <w:rFonts w:asciiTheme="minorBidi" w:hAnsiTheme="minorBidi" w:cstheme="minorBidi"/>
              </w:rPr>
            </w:pPr>
          </w:p>
          <w:p w14:paraId="0EB75EFA" w14:textId="2F80ACF5" w:rsidR="0095157F" w:rsidRPr="006744E1" w:rsidRDefault="0095157F" w:rsidP="006744E1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Theme="minorBidi" w:hAnsiTheme="minorBidi" w:cstheme="minorBidi"/>
                <w:color w:val="000000" w:themeColor="text1"/>
                <w:u w:val="none"/>
              </w:rPr>
            </w:pPr>
            <w:r w:rsidRPr="006744E1">
              <w:rPr>
                <w:rFonts w:asciiTheme="minorBidi" w:hAnsiTheme="minorBidi" w:cstheme="minorBidi"/>
                <w:color w:val="000000" w:themeColor="text1"/>
              </w:rPr>
              <w:t>Twitter Sentiment Analysis Application With Natural Language Processing the application is Available Here</w:t>
            </w:r>
            <w:r w:rsidRPr="006744E1">
              <w:rPr>
                <w:rFonts w:asciiTheme="minorBidi" w:hAnsiTheme="minorBidi" w:cstheme="minorBidi"/>
              </w:rPr>
              <w:t xml:space="preserve"> </w:t>
            </w:r>
            <w:hyperlink r:id="rId20" w:history="1">
              <w:r w:rsidRPr="006744E1">
                <w:rPr>
                  <w:rStyle w:val="Hyperlink"/>
                  <w:rFonts w:asciiTheme="minorBidi" w:hAnsiTheme="minorBidi" w:cstheme="minorBidi"/>
                  <w:i/>
                  <w:iCs/>
                  <w:color w:val="0000FF"/>
                </w:rPr>
                <w:t>click</w:t>
              </w:r>
            </w:hyperlink>
            <w:r w:rsidRPr="006744E1">
              <w:rPr>
                <w:rFonts w:asciiTheme="minorBidi" w:hAnsiTheme="minorBidi" w:cstheme="minorBidi"/>
                <w:i/>
                <w:iCs/>
                <w:color w:val="0000FF"/>
              </w:rPr>
              <w:t xml:space="preserve"> </w:t>
            </w:r>
            <w:r w:rsidRPr="006744E1">
              <w:rPr>
                <w:rFonts w:asciiTheme="minorBidi" w:hAnsiTheme="minorBidi" w:cstheme="minorBidi"/>
                <w:color w:val="000000" w:themeColor="text1"/>
              </w:rPr>
              <w:t xml:space="preserve">and on </w:t>
            </w:r>
            <w:hyperlink r:id="rId21" w:history="1">
              <w:r w:rsidRPr="006744E1">
                <w:rPr>
                  <w:rStyle w:val="Hyperlink"/>
                  <w:rFonts w:asciiTheme="minorBidi" w:hAnsiTheme="minorBidi" w:cstheme="minorBidi"/>
                  <w:i/>
                  <w:iCs/>
                  <w:color w:val="0000FF"/>
                </w:rPr>
                <w:t>GITHUB</w:t>
              </w:r>
            </w:hyperlink>
          </w:p>
          <w:p w14:paraId="7677FCA8" w14:textId="77777777" w:rsidR="006744E1" w:rsidRPr="0095157F" w:rsidRDefault="006744E1" w:rsidP="006744E1">
            <w:pPr>
              <w:pStyle w:val="ListParagraph"/>
              <w:ind w:left="720" w:firstLine="0"/>
              <w:rPr>
                <w:rFonts w:asciiTheme="minorBidi" w:hAnsiTheme="minorBidi" w:cstheme="minorBidi"/>
                <w:color w:val="000000" w:themeColor="text1"/>
              </w:rPr>
            </w:pPr>
          </w:p>
          <w:p w14:paraId="03AD581B" w14:textId="5557D0C0" w:rsidR="0095157F" w:rsidRPr="006744E1" w:rsidRDefault="0095157F" w:rsidP="006744E1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Theme="minorBidi" w:hAnsiTheme="minorBidi" w:cstheme="minorBidi"/>
                <w:color w:val="000000" w:themeColor="text1"/>
                <w:u w:val="none"/>
              </w:rPr>
            </w:pPr>
            <w:r w:rsidRPr="006744E1">
              <w:rPr>
                <w:rFonts w:asciiTheme="minorBidi" w:hAnsiTheme="minorBidi"/>
                <w:color w:val="000000" w:themeColor="text1"/>
              </w:rPr>
              <w:t xml:space="preserve">Stock Market Forecasting Application with Facebook Prophet Algorithm , the Application is available here </w:t>
            </w:r>
            <w:hyperlink r:id="rId22" w:history="1">
              <w:r w:rsidRPr="006744E1">
                <w:rPr>
                  <w:rStyle w:val="Hyperlink"/>
                  <w:rFonts w:asciiTheme="minorBidi" w:hAnsiTheme="minorBidi" w:cstheme="minorBidi"/>
                  <w:color w:val="0000FF"/>
                </w:rPr>
                <w:t>Click</w:t>
              </w:r>
            </w:hyperlink>
            <w:r w:rsidRPr="006744E1">
              <w:rPr>
                <w:rFonts w:asciiTheme="minorBidi" w:hAnsiTheme="minorBidi"/>
                <w:color w:val="0000FF"/>
              </w:rPr>
              <w:t xml:space="preserve"> </w:t>
            </w:r>
            <w:r w:rsidR="00D005B2" w:rsidRPr="006744E1">
              <w:rPr>
                <w:rFonts w:asciiTheme="minorBidi" w:hAnsiTheme="minorBidi"/>
                <w:color w:val="0000FF"/>
              </w:rPr>
              <w:t xml:space="preserve"> </w:t>
            </w:r>
            <w:r w:rsidR="00D005B2" w:rsidRPr="006744E1">
              <w:rPr>
                <w:rFonts w:asciiTheme="minorBidi" w:hAnsiTheme="minorBidi"/>
                <w:color w:val="000000" w:themeColor="text1"/>
              </w:rPr>
              <w:t xml:space="preserve">and also Available on my </w:t>
            </w:r>
            <w:hyperlink r:id="rId23" w:history="1">
              <w:r w:rsidR="00D005B2" w:rsidRPr="006744E1">
                <w:rPr>
                  <w:rStyle w:val="Hyperlink"/>
                  <w:rFonts w:asciiTheme="minorBidi" w:hAnsiTheme="minorBidi" w:cstheme="minorBidi"/>
                  <w:i/>
                  <w:iCs/>
                  <w:color w:val="0000FF"/>
                </w:rPr>
                <w:t>GitHublink</w:t>
              </w:r>
            </w:hyperlink>
          </w:p>
          <w:p w14:paraId="24F03DD4" w14:textId="77777777" w:rsidR="006744E1" w:rsidRPr="006744E1" w:rsidRDefault="006744E1" w:rsidP="006744E1">
            <w:pPr>
              <w:pStyle w:val="ListParagraph"/>
              <w:ind w:left="720" w:firstLine="0"/>
              <w:rPr>
                <w:rStyle w:val="Hyperlink"/>
                <w:rFonts w:asciiTheme="minorBidi" w:hAnsiTheme="minorBidi" w:cstheme="minorBidi"/>
                <w:color w:val="000000" w:themeColor="text1"/>
                <w:u w:val="none"/>
              </w:rPr>
            </w:pPr>
          </w:p>
          <w:p w14:paraId="359C2B28" w14:textId="2E88F55F" w:rsidR="006744E1" w:rsidRPr="003209DB" w:rsidRDefault="006744E1" w:rsidP="006744E1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Theme="minorBidi" w:hAnsiTheme="minorBidi"/>
                <w:color w:val="000000" w:themeColor="text1"/>
                <w:u w:val="none"/>
              </w:rPr>
            </w:pPr>
            <w:r w:rsidRPr="006744E1">
              <w:rPr>
                <w:rFonts w:asciiTheme="minorBidi" w:hAnsiTheme="minorBidi"/>
                <w:color w:val="000000" w:themeColor="text1"/>
              </w:rPr>
              <w:t xml:space="preserve">Developed and deployed an Interactive  Covid 19 Dashboard  with real-time data using Plotly and Dash library  , the Application is available </w:t>
            </w:r>
            <w:r w:rsidRPr="008A5BDC">
              <w:rPr>
                <w:rFonts w:asciiTheme="minorBidi" w:hAnsiTheme="minorBidi"/>
                <w:color w:val="0000FF"/>
              </w:rPr>
              <w:t xml:space="preserve">here </w:t>
            </w:r>
            <w:hyperlink r:id="rId24" w:history="1">
              <w:r w:rsidRPr="008A5BDC">
                <w:rPr>
                  <w:rStyle w:val="Hyperlink"/>
                  <w:rFonts w:asciiTheme="minorBidi" w:hAnsiTheme="minorBidi" w:cstheme="minorBidi"/>
                  <w:color w:val="0000FF"/>
                </w:rPr>
                <w:t>Click</w:t>
              </w:r>
            </w:hyperlink>
            <w:r w:rsidRPr="008A5BDC">
              <w:rPr>
                <w:rFonts w:asciiTheme="minorBidi" w:hAnsiTheme="minorBidi"/>
                <w:color w:val="FF0000"/>
              </w:rPr>
              <w:t xml:space="preserve">  </w:t>
            </w:r>
            <w:r w:rsidRPr="006744E1">
              <w:rPr>
                <w:rFonts w:asciiTheme="minorBidi" w:hAnsiTheme="minorBidi"/>
                <w:color w:val="000000" w:themeColor="text1"/>
              </w:rPr>
              <w:t xml:space="preserve">and also Available on my </w:t>
            </w:r>
            <w:hyperlink r:id="rId25" w:history="1">
              <w:r w:rsidRPr="006744E1">
                <w:rPr>
                  <w:rStyle w:val="Hyperlink"/>
                  <w:rFonts w:asciiTheme="minorBidi" w:hAnsiTheme="minorBidi" w:cstheme="minorBidi"/>
                  <w:i/>
                  <w:iCs/>
                  <w:color w:val="0033CC"/>
                </w:rPr>
                <w:t>GitHublink</w:t>
              </w:r>
            </w:hyperlink>
          </w:p>
          <w:p w14:paraId="6AF7C55B" w14:textId="77777777" w:rsidR="003209DB" w:rsidRPr="003209DB" w:rsidRDefault="003209DB" w:rsidP="003209DB">
            <w:pPr>
              <w:pStyle w:val="ListParagraph"/>
              <w:rPr>
                <w:rFonts w:asciiTheme="minorBidi" w:hAnsiTheme="minorBidi"/>
                <w:color w:val="000000" w:themeColor="text1"/>
              </w:rPr>
            </w:pPr>
          </w:p>
          <w:p w14:paraId="70A73467" w14:textId="1297C787" w:rsidR="003209DB" w:rsidRPr="003209DB" w:rsidRDefault="003209DB" w:rsidP="003209DB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Data Visualization as an Art using Plotly and Dash with maps as Input to callback functions  the project is available </w:t>
            </w:r>
            <w:hyperlink r:id="rId26" w:history="1">
              <w:r w:rsidRPr="003209DB">
                <w:rPr>
                  <w:rStyle w:val="Hyperlink"/>
                  <w:rFonts w:asciiTheme="minorBidi" w:hAnsiTheme="minorBidi"/>
                  <w:color w:val="0000FF"/>
                </w:rPr>
                <w:t>here click</w:t>
              </w:r>
            </w:hyperlink>
            <w:r w:rsidRPr="003209DB">
              <w:rPr>
                <w:rFonts w:asciiTheme="minorBidi" w:hAnsiTheme="minorBidi"/>
                <w:color w:val="0000FF"/>
              </w:rPr>
              <w:t xml:space="preserve"> </w:t>
            </w:r>
            <w:r w:rsidRPr="003209DB">
              <w:rPr>
                <w:rFonts w:asciiTheme="minorBidi" w:hAnsiTheme="minorBidi"/>
                <w:color w:val="000000" w:themeColor="text1"/>
              </w:rPr>
              <w:t>also on</w:t>
            </w:r>
            <w:hyperlink r:id="rId27" w:history="1">
              <w:r w:rsidRPr="003209DB">
                <w:rPr>
                  <w:rStyle w:val="Hyperlink"/>
                  <w:rFonts w:asciiTheme="minorBidi" w:hAnsiTheme="minorBidi"/>
                </w:rPr>
                <w:t xml:space="preserve"> </w:t>
              </w:r>
              <w:r w:rsidRPr="003209DB">
                <w:rPr>
                  <w:rStyle w:val="Hyperlink"/>
                  <w:rFonts w:asciiTheme="minorBidi" w:hAnsiTheme="minorBidi"/>
                  <w:color w:val="0000FF"/>
                </w:rPr>
                <w:t>Github</w:t>
              </w:r>
              <w:r w:rsidRPr="003209DB">
                <w:rPr>
                  <w:rStyle w:val="Hyperlink"/>
                  <w:rFonts w:asciiTheme="minorBidi" w:hAnsiTheme="minorBidi"/>
                </w:rPr>
                <w:t xml:space="preserve"> </w:t>
              </w:r>
            </w:hyperlink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0E25466B" w14:textId="41D6BA9C" w:rsidR="00DB0072" w:rsidRPr="0095157F" w:rsidRDefault="00DB0072" w:rsidP="006744E1">
            <w:pPr>
              <w:pStyle w:val="ListParagraph"/>
              <w:ind w:left="720" w:firstLine="0"/>
              <w:rPr>
                <w:b/>
                <w:bCs/>
                <w:color w:val="000000" w:themeColor="text1"/>
              </w:rPr>
            </w:pPr>
          </w:p>
          <w:p w14:paraId="7FDA552F" w14:textId="77777777" w:rsidR="0040144E" w:rsidRPr="00A8734C" w:rsidRDefault="0040144E" w:rsidP="0040144E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 xml:space="preserve">LANGUAGES </w:t>
            </w:r>
          </w:p>
          <w:p w14:paraId="7602E54E" w14:textId="77777777" w:rsidR="0040144E" w:rsidRPr="0040144E" w:rsidRDefault="0040144E" w:rsidP="0040144E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40144E">
              <w:rPr>
                <w:rFonts w:asciiTheme="minorBidi" w:hAnsiTheme="minorBidi" w:cstheme="minorBidi"/>
                <w:b/>
                <w:bCs/>
              </w:rPr>
              <w:t>Arabic</w:t>
            </w:r>
            <w:r w:rsidRPr="0040144E">
              <w:rPr>
                <w:rFonts w:asciiTheme="minorBidi" w:hAnsiTheme="minorBidi" w:cstheme="minorBidi"/>
              </w:rPr>
              <w:t xml:space="preserve">: Mother Tongue </w:t>
            </w:r>
          </w:p>
          <w:p w14:paraId="6823DDA4" w14:textId="77777777" w:rsidR="0040144E" w:rsidRPr="0040144E" w:rsidRDefault="0040144E" w:rsidP="0040144E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40144E">
              <w:rPr>
                <w:rFonts w:asciiTheme="minorBidi" w:hAnsiTheme="minorBidi" w:cstheme="minorBidi"/>
                <w:b/>
                <w:bCs/>
              </w:rPr>
              <w:t>English</w:t>
            </w:r>
            <w:r w:rsidRPr="0040144E">
              <w:rPr>
                <w:rFonts w:asciiTheme="minorBidi" w:hAnsiTheme="minorBidi" w:cstheme="minorBidi"/>
              </w:rPr>
              <w:t xml:space="preserve">: fluent native Speaker level </w:t>
            </w:r>
          </w:p>
          <w:p w14:paraId="42FAC39B" w14:textId="77777777" w:rsidR="0040144E" w:rsidRPr="0040144E" w:rsidRDefault="0040144E" w:rsidP="0040144E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40144E">
              <w:rPr>
                <w:rFonts w:asciiTheme="minorBidi" w:hAnsiTheme="minorBidi" w:cstheme="minorBidi"/>
                <w:b/>
                <w:bCs/>
              </w:rPr>
              <w:t xml:space="preserve">German </w:t>
            </w:r>
            <w:r w:rsidRPr="0040144E">
              <w:rPr>
                <w:rFonts w:asciiTheme="minorBidi" w:hAnsiTheme="minorBidi" w:cstheme="minorBidi"/>
              </w:rPr>
              <w:t xml:space="preserve">: fluent </w:t>
            </w:r>
          </w:p>
          <w:p w14:paraId="292EE1C9" w14:textId="77777777" w:rsidR="0040144E" w:rsidRPr="0040144E" w:rsidRDefault="0040144E" w:rsidP="0040144E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</w:rPr>
            </w:pPr>
            <w:r w:rsidRPr="0040144E">
              <w:rPr>
                <w:rFonts w:asciiTheme="minorBidi" w:hAnsiTheme="minorBidi" w:cstheme="minorBidi"/>
                <w:b/>
                <w:bCs/>
              </w:rPr>
              <w:t xml:space="preserve">French </w:t>
            </w:r>
            <w:r w:rsidRPr="0040144E">
              <w:rPr>
                <w:rFonts w:asciiTheme="minorBidi" w:hAnsiTheme="minorBidi" w:cstheme="minorBidi"/>
              </w:rPr>
              <w:t xml:space="preserve">: fluent </w:t>
            </w:r>
          </w:p>
          <w:p w14:paraId="069892A5" w14:textId="77777777" w:rsidR="0040144E" w:rsidRPr="0040144E" w:rsidRDefault="0040144E" w:rsidP="0040144E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  <w:b/>
                <w:bCs/>
              </w:rPr>
            </w:pPr>
            <w:r w:rsidRPr="0040144E">
              <w:rPr>
                <w:rFonts w:asciiTheme="minorBidi" w:hAnsiTheme="minorBidi" w:cstheme="minorBidi"/>
              </w:rPr>
              <w:t>I</w:t>
            </w:r>
            <w:r w:rsidRPr="0040144E">
              <w:rPr>
                <w:rFonts w:asciiTheme="minorBidi" w:hAnsiTheme="minorBidi" w:cstheme="minorBidi"/>
                <w:b/>
                <w:bCs/>
              </w:rPr>
              <w:t xml:space="preserve">talian </w:t>
            </w:r>
            <w:r>
              <w:rPr>
                <w:rFonts w:asciiTheme="minorBidi" w:hAnsiTheme="minorBidi" w:cstheme="minorBidi"/>
              </w:rPr>
              <w:t xml:space="preserve">: fluent </w:t>
            </w:r>
          </w:p>
          <w:p w14:paraId="263E8761" w14:textId="77777777" w:rsidR="00A8734C" w:rsidRPr="0040144E" w:rsidRDefault="00A8734C" w:rsidP="00C37B3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</w:p>
          <w:p w14:paraId="47DC59FF" w14:textId="77777777" w:rsidR="0040144E" w:rsidRPr="00A8734C" w:rsidRDefault="0040144E" w:rsidP="0040144E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 xml:space="preserve">References </w:t>
            </w:r>
          </w:p>
          <w:p w14:paraId="6B756998" w14:textId="77777777" w:rsidR="0040144E" w:rsidRDefault="0040144E" w:rsidP="0040144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Doctor ISAM MUBARAK : quality monitoring &amp; evaluation manager at Abha private Hospital </w:t>
            </w:r>
          </w:p>
          <w:p w14:paraId="1260E3E2" w14:textId="77777777" w:rsidR="0040144E" w:rsidRDefault="0040144E" w:rsidP="0040144E">
            <w:pPr>
              <w:ind w:left="360"/>
              <w:rPr>
                <w:b/>
                <w:bCs/>
                <w:sz w:val="22"/>
                <w:szCs w:val="28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Contact : </w:t>
            </w:r>
            <w:r w:rsidRPr="0040144E">
              <w:rPr>
                <w:b/>
                <w:bCs/>
                <w:sz w:val="22"/>
                <w:szCs w:val="28"/>
              </w:rPr>
              <w:t>mobile 0505754139</w:t>
            </w:r>
          </w:p>
          <w:p w14:paraId="2A130BBA" w14:textId="77777777" w:rsidR="0040144E" w:rsidRDefault="0040144E" w:rsidP="0040144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YASSER SEED : HR officer at Abha Private Hospital </w:t>
            </w:r>
          </w:p>
          <w:p w14:paraId="37B5A202" w14:textId="77777777" w:rsidR="0040144E" w:rsidRPr="0040144E" w:rsidRDefault="0040144E" w:rsidP="0040144E">
            <w:pPr>
              <w:ind w:left="36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0144E">
              <w:rPr>
                <w:b/>
                <w:bCs/>
                <w:sz w:val="22"/>
                <w:szCs w:val="28"/>
              </w:rPr>
              <w:t>contact  0506319574</w:t>
            </w:r>
          </w:p>
          <w:p w14:paraId="4E14EC7C" w14:textId="77777777" w:rsidR="00A8734C" w:rsidRPr="0040144E" w:rsidRDefault="00A8734C" w:rsidP="00C37B3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</w:p>
          <w:p w14:paraId="13C12F03" w14:textId="77777777" w:rsidR="00A8734C" w:rsidRPr="0040144E" w:rsidRDefault="00A8734C" w:rsidP="00C37B3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</w:p>
          <w:p w14:paraId="75353105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14A69018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54F2A52F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BB7EC50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59F1BD03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29ECF0FC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1E5C5AC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66DD0DF5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496D4BDE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10468A8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212FA2D1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3B85DEBB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19BE70C2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39F882EA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DC32CF1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139FDC8A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6DC5C71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ED351BC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BF38EB7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19B6A7DF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F52E1FE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9B487CA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1DCA4B45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4B64558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F8F326A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38DC04A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01677B3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28FAFD4C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3FD41C69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4752ACC7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49BB36D1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2E32D8AD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6FAF3C23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30A2FC02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7AAA4C7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68804E24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1D42B1FE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22B31ADE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4C1A75F6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2E2C4ADD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440DAB9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713CE42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4DDCBF46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28A2BFAA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069FB16E" w14:textId="77777777" w:rsidR="00A8734C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3766862E" w14:textId="77777777" w:rsidR="00A8734C" w:rsidRPr="00C37B3E" w:rsidRDefault="00A8734C" w:rsidP="00C37B3E">
            <w:pPr>
              <w:ind w:left="360"/>
              <w:rPr>
                <w:rFonts w:asciiTheme="minorBidi" w:hAnsiTheme="minorBidi"/>
                <w:sz w:val="22"/>
              </w:rPr>
            </w:pPr>
          </w:p>
          <w:p w14:paraId="7336558B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6564AC" w14:paraId="1637CAB7" w14:textId="77777777" w:rsidTr="00A8734C">
        <w:tc>
          <w:tcPr>
            <w:tcW w:w="3600" w:type="dxa"/>
          </w:tcPr>
          <w:p w14:paraId="0205732E" w14:textId="77777777" w:rsidR="006564AC" w:rsidRDefault="006564AC" w:rsidP="00036450">
            <w:pPr>
              <w:pStyle w:val="Heading3"/>
            </w:pPr>
          </w:p>
        </w:tc>
        <w:tc>
          <w:tcPr>
            <w:tcW w:w="720" w:type="dxa"/>
          </w:tcPr>
          <w:p w14:paraId="26206A0E" w14:textId="77777777" w:rsidR="006564AC" w:rsidRDefault="006564A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491535C" w14:textId="77777777" w:rsidR="006564AC" w:rsidRDefault="006564AC" w:rsidP="00036450">
            <w:pPr>
              <w:pStyle w:val="Heading2"/>
            </w:pPr>
          </w:p>
        </w:tc>
      </w:tr>
    </w:tbl>
    <w:p w14:paraId="7975E43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E3AE" w14:textId="77777777" w:rsidR="00F42A8F" w:rsidRDefault="00F42A8F" w:rsidP="000C45FF">
      <w:r>
        <w:separator/>
      </w:r>
    </w:p>
  </w:endnote>
  <w:endnote w:type="continuationSeparator" w:id="0">
    <w:p w14:paraId="7AB5ADA8" w14:textId="77777777" w:rsidR="00F42A8F" w:rsidRDefault="00F42A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BA9B" w14:textId="77777777" w:rsidR="00F42A8F" w:rsidRDefault="00F42A8F" w:rsidP="000C45FF">
      <w:r>
        <w:separator/>
      </w:r>
    </w:p>
  </w:footnote>
  <w:footnote w:type="continuationSeparator" w:id="0">
    <w:p w14:paraId="4601734A" w14:textId="77777777" w:rsidR="00F42A8F" w:rsidRDefault="00F42A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782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16D6A2" wp14:editId="2C34F94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8288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8047" w:themeColor="accent2"/>
      </w:rPr>
    </w:lvl>
  </w:abstractNum>
  <w:abstractNum w:abstractNumId="1" w15:restartNumberingAfterBreak="0">
    <w:nsid w:val="229C7FE4"/>
    <w:multiLevelType w:val="hybridMultilevel"/>
    <w:tmpl w:val="5426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4A9C"/>
    <w:multiLevelType w:val="hybridMultilevel"/>
    <w:tmpl w:val="2B94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73A0E"/>
    <w:multiLevelType w:val="hybridMultilevel"/>
    <w:tmpl w:val="C326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A36F8"/>
    <w:multiLevelType w:val="hybridMultilevel"/>
    <w:tmpl w:val="0692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33379"/>
    <w:multiLevelType w:val="hybridMultilevel"/>
    <w:tmpl w:val="BB4E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0370">
    <w:abstractNumId w:val="0"/>
  </w:num>
  <w:num w:numId="2" w16cid:durableId="1513060773">
    <w:abstractNumId w:val="2"/>
  </w:num>
  <w:num w:numId="3" w16cid:durableId="444425966">
    <w:abstractNumId w:val="3"/>
  </w:num>
  <w:num w:numId="4" w16cid:durableId="1111780955">
    <w:abstractNumId w:val="1"/>
  </w:num>
  <w:num w:numId="5" w16cid:durableId="564991813">
    <w:abstractNumId w:val="5"/>
  </w:num>
  <w:num w:numId="6" w16cid:durableId="1695957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3E"/>
    <w:rsid w:val="000259A9"/>
    <w:rsid w:val="00036450"/>
    <w:rsid w:val="00043049"/>
    <w:rsid w:val="00094499"/>
    <w:rsid w:val="000C45FF"/>
    <w:rsid w:val="000E3FD1"/>
    <w:rsid w:val="00112054"/>
    <w:rsid w:val="001317D8"/>
    <w:rsid w:val="001525E1"/>
    <w:rsid w:val="00165D19"/>
    <w:rsid w:val="00180329"/>
    <w:rsid w:val="0019001F"/>
    <w:rsid w:val="001A74A5"/>
    <w:rsid w:val="001B2ABD"/>
    <w:rsid w:val="001E0391"/>
    <w:rsid w:val="001E1759"/>
    <w:rsid w:val="001F1ECC"/>
    <w:rsid w:val="002400EB"/>
    <w:rsid w:val="00251241"/>
    <w:rsid w:val="00256CF7"/>
    <w:rsid w:val="00281FD5"/>
    <w:rsid w:val="0030481B"/>
    <w:rsid w:val="003156FC"/>
    <w:rsid w:val="003209DB"/>
    <w:rsid w:val="003254B5"/>
    <w:rsid w:val="0037121F"/>
    <w:rsid w:val="003910D8"/>
    <w:rsid w:val="003A6B7D"/>
    <w:rsid w:val="003B06CA"/>
    <w:rsid w:val="0040144E"/>
    <w:rsid w:val="004071FC"/>
    <w:rsid w:val="00445947"/>
    <w:rsid w:val="004813B3"/>
    <w:rsid w:val="00496591"/>
    <w:rsid w:val="004C63E4"/>
    <w:rsid w:val="004D3011"/>
    <w:rsid w:val="005262AC"/>
    <w:rsid w:val="0058059F"/>
    <w:rsid w:val="005D5D7A"/>
    <w:rsid w:val="005D6D3C"/>
    <w:rsid w:val="005E39D5"/>
    <w:rsid w:val="005F5490"/>
    <w:rsid w:val="00600670"/>
    <w:rsid w:val="0062123A"/>
    <w:rsid w:val="00646E75"/>
    <w:rsid w:val="006564AC"/>
    <w:rsid w:val="006744E1"/>
    <w:rsid w:val="006771D0"/>
    <w:rsid w:val="00715FCB"/>
    <w:rsid w:val="00743101"/>
    <w:rsid w:val="00764C9F"/>
    <w:rsid w:val="007775E1"/>
    <w:rsid w:val="007867A0"/>
    <w:rsid w:val="007927F5"/>
    <w:rsid w:val="007C326D"/>
    <w:rsid w:val="007F35FE"/>
    <w:rsid w:val="00802CA0"/>
    <w:rsid w:val="008A5BDC"/>
    <w:rsid w:val="009007C3"/>
    <w:rsid w:val="00914C59"/>
    <w:rsid w:val="009260CD"/>
    <w:rsid w:val="00940A66"/>
    <w:rsid w:val="0095157F"/>
    <w:rsid w:val="00952C25"/>
    <w:rsid w:val="009E01D4"/>
    <w:rsid w:val="00A2118D"/>
    <w:rsid w:val="00A25847"/>
    <w:rsid w:val="00A449E6"/>
    <w:rsid w:val="00A8734C"/>
    <w:rsid w:val="00AA1451"/>
    <w:rsid w:val="00AD0A50"/>
    <w:rsid w:val="00AD76E2"/>
    <w:rsid w:val="00B13B76"/>
    <w:rsid w:val="00B20152"/>
    <w:rsid w:val="00B2419A"/>
    <w:rsid w:val="00B359E4"/>
    <w:rsid w:val="00B57D98"/>
    <w:rsid w:val="00B70850"/>
    <w:rsid w:val="00B83A6D"/>
    <w:rsid w:val="00C048E7"/>
    <w:rsid w:val="00C066B6"/>
    <w:rsid w:val="00C37B3E"/>
    <w:rsid w:val="00C37BA1"/>
    <w:rsid w:val="00C4674C"/>
    <w:rsid w:val="00C506CF"/>
    <w:rsid w:val="00C72BED"/>
    <w:rsid w:val="00C9578B"/>
    <w:rsid w:val="00CB0055"/>
    <w:rsid w:val="00CF00ED"/>
    <w:rsid w:val="00D005B2"/>
    <w:rsid w:val="00D2522B"/>
    <w:rsid w:val="00D422DE"/>
    <w:rsid w:val="00D5459D"/>
    <w:rsid w:val="00D744A1"/>
    <w:rsid w:val="00DA1F4D"/>
    <w:rsid w:val="00DB0072"/>
    <w:rsid w:val="00DD172A"/>
    <w:rsid w:val="00DE7BAD"/>
    <w:rsid w:val="00E25A26"/>
    <w:rsid w:val="00E4381A"/>
    <w:rsid w:val="00E55D74"/>
    <w:rsid w:val="00E574C1"/>
    <w:rsid w:val="00E904B1"/>
    <w:rsid w:val="00F42A8F"/>
    <w:rsid w:val="00F568F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73EA0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ates">
    <w:name w:val="Dates"/>
    <w:basedOn w:val="BodyText"/>
    <w:qFormat/>
    <w:rsid w:val="00C37B3E"/>
    <w:pPr>
      <w:widowControl w:val="0"/>
      <w:kinsoku w:val="0"/>
      <w:overflowPunct w:val="0"/>
      <w:autoSpaceDE w:val="0"/>
      <w:autoSpaceDN w:val="0"/>
      <w:adjustRightInd w:val="0"/>
      <w:spacing w:after="0"/>
    </w:pPr>
    <w:rPr>
      <w:rFonts w:eastAsia="Times New Roman" w:cs="Georgia"/>
      <w:b/>
      <w:color w:val="94B6D2" w:themeColor="accent1"/>
      <w:szCs w:val="20"/>
      <w:lang w:eastAsia="en-US"/>
    </w:rPr>
  </w:style>
  <w:style w:type="paragraph" w:customStyle="1" w:styleId="Experience">
    <w:name w:val="Experience"/>
    <w:basedOn w:val="Normal"/>
    <w:qFormat/>
    <w:rsid w:val="00C37B3E"/>
    <w:pPr>
      <w:spacing w:after="200"/>
    </w:pPr>
    <w:rPr>
      <w:rFonts w:eastAsiaTheme="minorHAnsi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37B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7B3E"/>
    <w:rPr>
      <w:sz w:val="18"/>
      <w:szCs w:val="22"/>
    </w:rPr>
  </w:style>
  <w:style w:type="paragraph" w:styleId="ListBullet">
    <w:name w:val="List Bullet"/>
    <w:basedOn w:val="Normal"/>
    <w:uiPriority w:val="99"/>
    <w:qFormat/>
    <w:rsid w:val="00C37B3E"/>
    <w:pPr>
      <w:widowControl w:val="0"/>
      <w:numPr>
        <w:numId w:val="1"/>
      </w:numPr>
      <w:autoSpaceDE w:val="0"/>
      <w:autoSpaceDN w:val="0"/>
      <w:adjustRightInd w:val="0"/>
      <w:contextualSpacing/>
    </w:pPr>
    <w:rPr>
      <w:rFonts w:eastAsia="Times New Roman" w:cs="Georgia"/>
      <w:sz w:val="22"/>
      <w:lang w:eastAsia="en-US"/>
    </w:rPr>
  </w:style>
  <w:style w:type="paragraph" w:styleId="ListParagraph">
    <w:name w:val="List Paragraph"/>
    <w:basedOn w:val="Normal"/>
    <w:uiPriority w:val="1"/>
    <w:semiHidden/>
    <w:rsid w:val="00C37B3E"/>
    <w:pPr>
      <w:widowControl w:val="0"/>
      <w:autoSpaceDE w:val="0"/>
      <w:autoSpaceDN w:val="0"/>
      <w:adjustRightInd w:val="0"/>
      <w:spacing w:before="10"/>
      <w:ind w:left="485" w:hanging="266"/>
    </w:pPr>
    <w:rPr>
      <w:rFonts w:eastAsia="Times New Roman" w:cs="Arial"/>
      <w:sz w:val="24"/>
      <w:szCs w:val="24"/>
      <w:lang w:eastAsia="en-US"/>
    </w:rPr>
  </w:style>
  <w:style w:type="paragraph" w:customStyle="1" w:styleId="Information">
    <w:name w:val="Information"/>
    <w:basedOn w:val="BodyText"/>
    <w:uiPriority w:val="1"/>
    <w:qFormat/>
    <w:rsid w:val="0040144E"/>
    <w:pPr>
      <w:widowControl w:val="0"/>
      <w:kinsoku w:val="0"/>
      <w:overflowPunct w:val="0"/>
      <w:autoSpaceDE w:val="0"/>
      <w:autoSpaceDN w:val="0"/>
      <w:adjustRightInd w:val="0"/>
      <w:spacing w:after="0"/>
    </w:pPr>
    <w:rPr>
      <w:rFonts w:eastAsia="Times New Roman" w:cs="Georgia"/>
      <w:b/>
      <w:color w:val="000000" w:themeColor="text1"/>
      <w:sz w:val="20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professional-cert/367P2FH75NDE" TargetMode="External"/><Relationship Id="rId13" Type="http://schemas.openxmlformats.org/officeDocument/2006/relationships/hyperlink" Target="https://www.coursera.org/account/accomplishments/verify/JRJAS3E9NCZL" TargetMode="External"/><Relationship Id="rId18" Type="http://schemas.openxmlformats.org/officeDocument/2006/relationships/hyperlink" Target="https://github.com/Datascientist88/my_datascience_projects" TargetMode="External"/><Relationship Id="rId26" Type="http://schemas.openxmlformats.org/officeDocument/2006/relationships/hyperlink" Target="https://data-visualization-unemployment-dashboard.onren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tascientist88/Twitter_sentiment_analysis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coursera.org/share/c0759e9a832d8bed67aa10b783c3a6c2" TargetMode="External"/><Relationship Id="rId17" Type="http://schemas.openxmlformats.org/officeDocument/2006/relationships/hyperlink" Target="https://coursera.org/share/fa6eb989210940c7e22900f82a5839a7" TargetMode="External"/><Relationship Id="rId25" Type="http://schemas.openxmlformats.org/officeDocument/2006/relationships/hyperlink" Target="https://github.com/Datascientist88/Dash_Dashboard_COVID19_NO_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org/share/58de0cfc0f82b3fbf99fe979c4904500" TargetMode="External"/><Relationship Id="rId20" Type="http://schemas.openxmlformats.org/officeDocument/2006/relationships/hyperlink" Target="https://datascientist88-twitter-sentiment-ana-streamlitsentiment-laa2dt.streamlit.app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bahageel-corona-covid19-dashboard.onre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ra.org/share/95cc1ef24c9dfec448648c382cc389f0" TargetMode="External"/><Relationship Id="rId23" Type="http://schemas.openxmlformats.org/officeDocument/2006/relationships/hyperlink" Target="https://github.com/Datascientist88/stock_price_perform_app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linkedin.com/public-profile/settings?trk=d_flagship3_profile_self_view_public_profile&amp;lipi=urn%3Ali%3Apage%3Ad_flagship3_profile_view_base%3BO0LYmKEOTsGnBvxhKTQH6Q%3D%3D" TargetMode="External"/><Relationship Id="rId19" Type="http://schemas.openxmlformats.org/officeDocument/2006/relationships/hyperlink" Target="https://datascientist88-my-datascience-projects-streamlitapp-x0gr6t.streamlit.app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.bahageel88@gmail.com" TargetMode="External"/><Relationship Id="rId14" Type="http://schemas.openxmlformats.org/officeDocument/2006/relationships/hyperlink" Target="https://www.coursera.org/account/accomplishments/verify/DXLPVJNC4QQ6" TargetMode="External"/><Relationship Id="rId22" Type="http://schemas.openxmlformats.org/officeDocument/2006/relationships/hyperlink" Target="https://datascientist88-stock-price-perform-app-finance-ayxtp0.streamlit.app/" TargetMode="External"/><Relationship Id="rId27" Type="http://schemas.openxmlformats.org/officeDocument/2006/relationships/hyperlink" Target="https://github.com/Datascientist88/Art_Of-_Data_Visualization_Project_two" TargetMode="Externa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04\AppData\Local\Microsoft\Office\16.0\DTS\en-US%7b04294AF2-4A5C-4E77-9F4C-6F1CC31EB6D3%7d\%7b94CA90E7-B669-4166-AC4F-3EDFF8AC9AC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C7D3EBDA7946C9B69BC42D73B28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30FD0-03B3-4AEA-9D3A-B7EEF6CCA41C}"/>
      </w:docPartPr>
      <w:docPartBody>
        <w:p w:rsidR="00496FFD" w:rsidRDefault="00000000">
          <w:pPr>
            <w:pStyle w:val="1AC7D3EBDA7946C9B69BC42D73B289B2"/>
          </w:pPr>
          <w:r w:rsidRPr="00D5459D">
            <w:t>Profile</w:t>
          </w:r>
        </w:p>
      </w:docPartBody>
    </w:docPart>
    <w:docPart>
      <w:docPartPr>
        <w:name w:val="729D4E42B1454867AB716E2B43ECC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5883C-BE70-44AC-9DC6-2588512BB44E}"/>
      </w:docPartPr>
      <w:docPartBody>
        <w:p w:rsidR="00496FFD" w:rsidRDefault="00000000">
          <w:pPr>
            <w:pStyle w:val="729D4E42B1454867AB716E2B43ECC1A5"/>
          </w:pPr>
          <w:r w:rsidRPr="00CB0055">
            <w:t>Contact</w:t>
          </w:r>
        </w:p>
      </w:docPartBody>
    </w:docPart>
    <w:docPart>
      <w:docPartPr>
        <w:name w:val="7B5A3742CDBC4599BDAA55D98EE3C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BE745-9267-4CB9-8500-63919EEC5B8B}"/>
      </w:docPartPr>
      <w:docPartBody>
        <w:p w:rsidR="00496FFD" w:rsidRDefault="00000000">
          <w:pPr>
            <w:pStyle w:val="7B5A3742CDBC4599BDAA55D98EE3CDFA"/>
          </w:pPr>
          <w:r w:rsidRPr="004D3011">
            <w:t>PHONE:</w:t>
          </w:r>
        </w:p>
      </w:docPartBody>
    </w:docPart>
    <w:docPart>
      <w:docPartPr>
        <w:name w:val="4379014F6C1C458C9995A637FC9C3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21A36-4DDE-4D3D-9792-08DCE7045082}"/>
      </w:docPartPr>
      <w:docPartBody>
        <w:p w:rsidR="00496FFD" w:rsidRDefault="00000000">
          <w:pPr>
            <w:pStyle w:val="4379014F6C1C458C9995A637FC9C36E6"/>
          </w:pPr>
          <w:r w:rsidRPr="004D3011">
            <w:t>WEBSITE:</w:t>
          </w:r>
        </w:p>
      </w:docPartBody>
    </w:docPart>
    <w:docPart>
      <w:docPartPr>
        <w:name w:val="518E8B4A10754039B6929B846E99F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3F095-C87A-4F68-8275-D42ECDAEA898}"/>
      </w:docPartPr>
      <w:docPartBody>
        <w:p w:rsidR="00496FFD" w:rsidRDefault="00000000">
          <w:pPr>
            <w:pStyle w:val="518E8B4A10754039B6929B846E99F73C"/>
          </w:pPr>
          <w:r>
            <w:t>Website goes here</w:t>
          </w:r>
        </w:p>
      </w:docPartBody>
    </w:docPart>
    <w:docPart>
      <w:docPartPr>
        <w:name w:val="2E5F0628DFF54CD99F372917D1C8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C9729-0329-47C9-A8AE-BB8F19B1948A}"/>
      </w:docPartPr>
      <w:docPartBody>
        <w:p w:rsidR="00496FFD" w:rsidRDefault="00000000">
          <w:pPr>
            <w:pStyle w:val="2E5F0628DFF54CD99F372917D1C8C337"/>
          </w:pPr>
          <w:r w:rsidRPr="004D3011">
            <w:t>EMAIL:</w:t>
          </w:r>
        </w:p>
      </w:docPartBody>
    </w:docPart>
    <w:docPart>
      <w:docPartPr>
        <w:name w:val="24E67604FB244114BBFE1E306EE5A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97F9-2A4C-46A3-80E0-729C6BA3CF91}"/>
      </w:docPartPr>
      <w:docPartBody>
        <w:p w:rsidR="00496FFD" w:rsidRDefault="00000000">
          <w:pPr>
            <w:pStyle w:val="24E67604FB244114BBFE1E306EE5A29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A"/>
    <w:rsid w:val="001E06BD"/>
    <w:rsid w:val="002D31F4"/>
    <w:rsid w:val="003D1FD1"/>
    <w:rsid w:val="0042208B"/>
    <w:rsid w:val="00496FFD"/>
    <w:rsid w:val="00633EBF"/>
    <w:rsid w:val="00781F1B"/>
    <w:rsid w:val="007B4D6C"/>
    <w:rsid w:val="00884621"/>
    <w:rsid w:val="008B659A"/>
    <w:rsid w:val="008E040C"/>
    <w:rsid w:val="00927CDB"/>
    <w:rsid w:val="00AA6F7A"/>
    <w:rsid w:val="00D32F69"/>
    <w:rsid w:val="00EA7C2E"/>
    <w:rsid w:val="00F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7D3EBDA7946C9B69BC42D73B289B2">
    <w:name w:val="1AC7D3EBDA7946C9B69BC42D73B289B2"/>
  </w:style>
  <w:style w:type="paragraph" w:customStyle="1" w:styleId="729D4E42B1454867AB716E2B43ECC1A5">
    <w:name w:val="729D4E42B1454867AB716E2B43ECC1A5"/>
  </w:style>
  <w:style w:type="paragraph" w:customStyle="1" w:styleId="7B5A3742CDBC4599BDAA55D98EE3CDFA">
    <w:name w:val="7B5A3742CDBC4599BDAA55D98EE3CDFA"/>
  </w:style>
  <w:style w:type="paragraph" w:customStyle="1" w:styleId="4379014F6C1C458C9995A637FC9C36E6">
    <w:name w:val="4379014F6C1C458C9995A637FC9C36E6"/>
  </w:style>
  <w:style w:type="paragraph" w:customStyle="1" w:styleId="518E8B4A10754039B6929B846E99F73C">
    <w:name w:val="518E8B4A10754039B6929B846E99F73C"/>
  </w:style>
  <w:style w:type="paragraph" w:customStyle="1" w:styleId="2E5F0628DFF54CD99F372917D1C8C337">
    <w:name w:val="2E5F0628DFF54CD99F372917D1C8C33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4E67604FB244114BBFE1E306EE5A29B">
    <w:name w:val="24E67604FB244114BBFE1E306EE5A29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{94CA90E7-B669-4166-AC4F-3EDFF8AC9AC5}tf00546271_win32</Template>
  <TotalTime>0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2023-03-02T10:49:00Z</dcterms:created>
  <dcterms:modified xsi:type="dcterms:W3CDTF">2023-03-02T10:49:00Z</dcterms:modified>
</cp:coreProperties>
</file>